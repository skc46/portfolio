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2A03944" w14:textId="77777777" w:rsidTr="00007728">
        <w:trPr>
          <w:trHeight w:hRule="exact" w:val="1800"/>
        </w:trPr>
        <w:tc>
          <w:tcPr>
            <w:tcW w:w="9360" w:type="dxa"/>
            <w:tcMar>
              <w:top w:w="0" w:type="dxa"/>
              <w:bottom w:w="0" w:type="dxa"/>
            </w:tcMar>
          </w:tcPr>
          <w:p w14:paraId="485A1338" w14:textId="2278452C" w:rsidR="00692703" w:rsidRPr="00CF1A49" w:rsidRDefault="002A0ED3" w:rsidP="002A0ED3">
            <w:pPr>
              <w:pStyle w:val="Title"/>
            </w:pPr>
            <w:r>
              <w:t>Shambhu</w:t>
            </w:r>
            <w:r w:rsidR="00692703" w:rsidRPr="00CF1A49">
              <w:t xml:space="preserve"> </w:t>
            </w:r>
            <w:r>
              <w:rPr>
                <w:rStyle w:val="IntenseEmphasis"/>
              </w:rPr>
              <w:t>KC</w:t>
            </w:r>
          </w:p>
        </w:tc>
      </w:tr>
      <w:tr w:rsidR="009571D8" w:rsidRPr="00CF1A49" w14:paraId="7BCD4C78" w14:textId="77777777" w:rsidTr="00692703">
        <w:tc>
          <w:tcPr>
            <w:tcW w:w="9360" w:type="dxa"/>
            <w:tcMar>
              <w:top w:w="432" w:type="dxa"/>
            </w:tcMar>
          </w:tcPr>
          <w:p w14:paraId="17C1AB17" w14:textId="7DB067E3" w:rsidR="001755A8" w:rsidRPr="00CF1A49" w:rsidRDefault="002A0ED3" w:rsidP="00913946">
            <w:pPr>
              <w:contextualSpacing w:val="0"/>
            </w:pPr>
            <w:r>
              <w:t xml:space="preserve">Dedicated, ambitious, self-motivated, and coordinated PhD student who seeks to utilize theoretical and experimental expertise in material engineering, device physics, data science, design of experiments, artificial intelligence, and web design to generate reliable results which will aid in the accomplishment of company’s goals and values. </w:t>
            </w:r>
            <w:r w:rsidR="004D7D71">
              <w:t xml:space="preserve"> A sociable and humble person who </w:t>
            </w:r>
            <w:proofErr w:type="gramStart"/>
            <w:r w:rsidR="004D7D71">
              <w:t>is able to</w:t>
            </w:r>
            <w:proofErr w:type="gramEnd"/>
            <w:r w:rsidR="004D7D71">
              <w:t xml:space="preserve"> multi-task, learn new techniques, and adapt to new fast-paced, collaborative, and ever-changing environments easily and quickly with absolute professionalism</w:t>
            </w:r>
          </w:p>
        </w:tc>
      </w:tr>
    </w:tbl>
    <w:p w14:paraId="0DFBA3DD" w14:textId="77777777" w:rsidR="004E01EB" w:rsidRPr="00CF1A49" w:rsidRDefault="005070E1" w:rsidP="004E01EB">
      <w:pPr>
        <w:pStyle w:val="Heading1"/>
      </w:pPr>
      <w:sdt>
        <w:sdtPr>
          <w:alias w:val="Experience:"/>
          <w:tag w:val="Experience:"/>
          <w:id w:val="-1983300934"/>
          <w:placeholder>
            <w:docPart w:val="C4E64DBB1B144292BA88A4C587E7245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F75C2A7" w14:textId="77777777" w:rsidTr="00D66A52">
        <w:tc>
          <w:tcPr>
            <w:tcW w:w="9355" w:type="dxa"/>
          </w:tcPr>
          <w:p w14:paraId="09CA09F7" w14:textId="68EA346E" w:rsidR="001D0BF1" w:rsidRPr="00CF1A49" w:rsidRDefault="004D7D71" w:rsidP="001D0BF1">
            <w:pPr>
              <w:pStyle w:val="Heading3"/>
              <w:contextualSpacing w:val="0"/>
              <w:outlineLvl w:val="2"/>
            </w:pPr>
            <w:r>
              <w:t>01/2017</w:t>
            </w:r>
            <w:r w:rsidR="001D0BF1" w:rsidRPr="00CF1A49">
              <w:t xml:space="preserve"> – </w:t>
            </w:r>
            <w:r>
              <w:t>current</w:t>
            </w:r>
          </w:p>
          <w:p w14:paraId="26ECF072" w14:textId="03826C3F" w:rsidR="001D0BF1" w:rsidRPr="00CF1A49" w:rsidRDefault="004D7D71" w:rsidP="001D0BF1">
            <w:pPr>
              <w:pStyle w:val="Heading2"/>
              <w:contextualSpacing w:val="0"/>
              <w:outlineLvl w:val="1"/>
            </w:pPr>
            <w:r>
              <w:t>Graduate Research Assistant</w:t>
            </w:r>
            <w:r w:rsidR="001D0BF1" w:rsidRPr="00CF1A49">
              <w:t xml:space="preserve">, </w:t>
            </w:r>
            <w:r>
              <w:rPr>
                <w:rStyle w:val="SubtleReference"/>
              </w:rPr>
              <w:t>university of alabama, Tuscaloosa, AL</w:t>
            </w:r>
          </w:p>
          <w:sdt>
            <w:sdtPr>
              <w:alias w:val="Enter job details 1:"/>
              <w:tag w:val="Enter job details 1:"/>
              <w:id w:val="-1173257961"/>
              <w:placeholder>
                <w:docPart w:val="8886DDD6922049B58FF9E89421DD9461"/>
              </w:placeholder>
              <w:temporary/>
              <w:showingPlcHdr/>
              <w15:appearance w15:val="hidden"/>
            </w:sdtPr>
            <w:sdtEndPr/>
            <w:sdtContent>
              <w:p w14:paraId="6AD1033A"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3BF84B10" w14:textId="77777777" w:rsidTr="00F61DF9">
        <w:tc>
          <w:tcPr>
            <w:tcW w:w="9355" w:type="dxa"/>
            <w:tcMar>
              <w:top w:w="216" w:type="dxa"/>
            </w:tcMar>
          </w:tcPr>
          <w:p w14:paraId="13B960CE" w14:textId="77777777" w:rsidR="00F61DF9" w:rsidRPr="00CF1A49" w:rsidRDefault="005070E1" w:rsidP="00F61DF9">
            <w:pPr>
              <w:pStyle w:val="Heading3"/>
              <w:contextualSpacing w:val="0"/>
              <w:outlineLvl w:val="2"/>
            </w:pPr>
            <w:sdt>
              <w:sdtPr>
                <w:alias w:val="Enter date from for company 2: "/>
                <w:tag w:val="Enter date from for company 2:"/>
                <w:id w:val="1784141449"/>
                <w:placeholder>
                  <w:docPart w:val="1AC23B652835485CA8A4B9727EDCDC3E"/>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A5476C38A3FE41D6BFB989780559AA6A"/>
                </w:placeholder>
                <w:temporary/>
                <w:showingPlcHdr/>
                <w15:appearance w15:val="hidden"/>
              </w:sdtPr>
              <w:sdtEndPr/>
              <w:sdtContent>
                <w:r w:rsidR="00F61DF9" w:rsidRPr="00CF1A49">
                  <w:t>To</w:t>
                </w:r>
              </w:sdtContent>
            </w:sdt>
          </w:p>
          <w:p w14:paraId="49C3741C" w14:textId="77777777" w:rsidR="00F61DF9" w:rsidRPr="00CF1A49" w:rsidRDefault="005070E1" w:rsidP="00F61DF9">
            <w:pPr>
              <w:pStyle w:val="Heading2"/>
              <w:contextualSpacing w:val="0"/>
              <w:outlineLvl w:val="1"/>
            </w:pPr>
            <w:sdt>
              <w:sdtPr>
                <w:alias w:val="Enter job title 2:"/>
                <w:tag w:val="Enter job title 2:"/>
                <w:id w:val="1702816861"/>
                <w:placeholder>
                  <w:docPart w:val="BA84C6A4CED24C1DBA4EF77A9D1B2474"/>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3A45E71A72644BE1886BB8CE38C15CA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1DB8F397EBB9448EAAB94D867F99885E"/>
              </w:placeholder>
              <w:temporary/>
              <w:showingPlcHdr/>
              <w15:appearance w15:val="hidden"/>
            </w:sdtPr>
            <w:sdtEndPr/>
            <w:sdtContent>
              <w:p w14:paraId="6A4A35A1"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60006AC2BA99463D88143E843AF24AEA"/>
        </w:placeholder>
        <w:temporary/>
        <w:showingPlcHdr/>
        <w15:appearance w15:val="hidden"/>
      </w:sdtPr>
      <w:sdtEndPr/>
      <w:sdtContent>
        <w:p w14:paraId="3F647C08"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8B77433" w14:textId="77777777" w:rsidTr="00D66A52">
        <w:tc>
          <w:tcPr>
            <w:tcW w:w="9355" w:type="dxa"/>
          </w:tcPr>
          <w:p w14:paraId="0CF702DF" w14:textId="77777777" w:rsidR="001D0BF1" w:rsidRPr="00CF1A49" w:rsidRDefault="005070E1" w:rsidP="001D0BF1">
            <w:pPr>
              <w:pStyle w:val="Heading3"/>
              <w:contextualSpacing w:val="0"/>
              <w:outlineLvl w:val="2"/>
            </w:pPr>
            <w:sdt>
              <w:sdtPr>
                <w:alias w:val="Enter month of school 1:"/>
                <w:tag w:val="Enter month of school 1:"/>
                <w:id w:val="1364630836"/>
                <w:placeholder>
                  <w:docPart w:val="25B23066E69E4D338F144187F5B31573"/>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EDD9BAA9402C4DA3849C02816AC06AA5"/>
                </w:placeholder>
                <w:temporary/>
                <w:showingPlcHdr/>
                <w15:appearance w15:val="hidden"/>
              </w:sdtPr>
              <w:sdtEndPr/>
              <w:sdtContent>
                <w:r w:rsidR="001D0BF1" w:rsidRPr="00CF1A49">
                  <w:t>Year</w:t>
                </w:r>
              </w:sdtContent>
            </w:sdt>
          </w:p>
          <w:p w14:paraId="7B35CED2" w14:textId="77777777" w:rsidR="001D0BF1" w:rsidRPr="00CF1A49" w:rsidRDefault="005070E1" w:rsidP="001D0BF1">
            <w:pPr>
              <w:pStyle w:val="Heading2"/>
              <w:contextualSpacing w:val="0"/>
              <w:outlineLvl w:val="1"/>
            </w:pPr>
            <w:sdt>
              <w:sdtPr>
                <w:alias w:val="Enter degree title 1:"/>
                <w:tag w:val="Enter degree title 1:"/>
                <w:id w:val="-769307449"/>
                <w:placeholder>
                  <w:docPart w:val="E6143CFB3F5C4E949655FA359CDF3191"/>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EC36E75728754D3792C2CEFABA02A348"/>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72279C1097144D4B4492ADA74DE5D30"/>
              </w:placeholder>
              <w:temporary/>
              <w:showingPlcHdr/>
              <w15:appearance w15:val="hidden"/>
            </w:sdtPr>
            <w:sdtEndPr/>
            <w:sdtContent>
              <w:p w14:paraId="5A4C35C4"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A1A9FD9" w14:textId="77777777" w:rsidTr="00F61DF9">
        <w:tc>
          <w:tcPr>
            <w:tcW w:w="9355" w:type="dxa"/>
            <w:tcMar>
              <w:top w:w="216" w:type="dxa"/>
            </w:tcMar>
          </w:tcPr>
          <w:p w14:paraId="70F193C1" w14:textId="77777777" w:rsidR="00F61DF9" w:rsidRPr="00CF1A49" w:rsidRDefault="005070E1" w:rsidP="00F61DF9">
            <w:pPr>
              <w:pStyle w:val="Heading3"/>
              <w:contextualSpacing w:val="0"/>
              <w:outlineLvl w:val="2"/>
            </w:pPr>
            <w:sdt>
              <w:sdtPr>
                <w:alias w:val="Enter month of school 2:"/>
                <w:tag w:val="Enter month of school 2:"/>
                <w:id w:val="-699555678"/>
                <w:placeholder>
                  <w:docPart w:val="57F673A0FBAB412D8471D354E4BC42A7"/>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10C094279296424D9C45DFD36970EB36"/>
                </w:placeholder>
                <w:temporary/>
                <w:showingPlcHdr/>
                <w15:appearance w15:val="hidden"/>
              </w:sdtPr>
              <w:sdtEndPr/>
              <w:sdtContent>
                <w:r w:rsidR="00F61DF9" w:rsidRPr="00CF1A49">
                  <w:t>Year</w:t>
                </w:r>
              </w:sdtContent>
            </w:sdt>
          </w:p>
          <w:p w14:paraId="7EBE3B09" w14:textId="77777777" w:rsidR="00F61DF9" w:rsidRPr="00CF1A49" w:rsidRDefault="005070E1" w:rsidP="00F61DF9">
            <w:pPr>
              <w:pStyle w:val="Heading2"/>
              <w:contextualSpacing w:val="0"/>
              <w:outlineLvl w:val="1"/>
            </w:pPr>
            <w:sdt>
              <w:sdtPr>
                <w:alias w:val="Enter degree title 2:"/>
                <w:tag w:val="Enter degree title 2:"/>
                <w:id w:val="-736860556"/>
                <w:placeholder>
                  <w:docPart w:val="6B7F8099DB584C9D8BDB3185689AE582"/>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AEC202C9E8254E1893443D7B1375B67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C70F4B9F2D3647F592F9978F140D2FF4"/>
              </w:placeholder>
              <w:temporary/>
              <w:showingPlcHdr/>
              <w15:appearance w15:val="hidden"/>
            </w:sdtPr>
            <w:sdtEndPr/>
            <w:sdtContent>
              <w:p w14:paraId="62EBC613"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4A09A572673A41BFB60E4DC4143E3D0F"/>
        </w:placeholder>
        <w:temporary/>
        <w:showingPlcHdr/>
        <w15:appearance w15:val="hidden"/>
      </w:sdtPr>
      <w:sdtEndPr/>
      <w:sdtContent>
        <w:p w14:paraId="3A72EC3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DFDE3EA" w14:textId="77777777" w:rsidTr="00CF1A49">
        <w:tc>
          <w:tcPr>
            <w:tcW w:w="4675" w:type="dxa"/>
          </w:tcPr>
          <w:sdt>
            <w:sdtPr>
              <w:alias w:val="Enter skills 1:"/>
              <w:tag w:val="Enter skills 1:"/>
              <w:id w:val="250322692"/>
              <w:placeholder>
                <w:docPart w:val="F1E95787B76B42F0BC0399C14584523B"/>
              </w:placeholder>
              <w:temporary/>
              <w:showingPlcHdr/>
              <w15:appearance w15:val="hidden"/>
            </w:sdtPr>
            <w:sdtEndPr/>
            <w:sdtContent>
              <w:p w14:paraId="65DE115D"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B67DCC4D6D34F0FBB8F5BFF982F322E"/>
              </w:placeholder>
              <w:temporary/>
              <w:showingPlcHdr/>
              <w15:appearance w15:val="hidden"/>
            </w:sdtPr>
            <w:sdtEndPr/>
            <w:sdtContent>
              <w:p w14:paraId="134D0CE2"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9A0F06D389A5407B8372F1C1DC5FB266"/>
              </w:placeholder>
              <w:temporary/>
              <w:showingPlcHdr/>
              <w15:appearance w15:val="hidden"/>
            </w:sdtPr>
            <w:sdtEndPr/>
            <w:sdtContent>
              <w:p w14:paraId="0DF3E364"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F98C47434F1C41DE9247812B24DF8637"/>
              </w:placeholder>
              <w:temporary/>
              <w:showingPlcHdr/>
              <w15:appearance w15:val="hidden"/>
            </w:sdtPr>
            <w:sdtEndPr/>
            <w:sdtContent>
              <w:p w14:paraId="60672A06"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CE4D2C5020647CEA9BDEF8F0609C0C4"/>
              </w:placeholder>
              <w:temporary/>
              <w:showingPlcHdr/>
              <w15:appearance w15:val="hidden"/>
            </w:sdtPr>
            <w:sdtEndPr/>
            <w:sdtContent>
              <w:p w14:paraId="70C418F2"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81AD2F1B6AF4930B1186893BEB9E1F0"/>
        </w:placeholder>
        <w:temporary/>
        <w:showingPlcHdr/>
        <w15:appearance w15:val="hidden"/>
      </w:sdtPr>
      <w:sdtEndPr/>
      <w:sdtContent>
        <w:p w14:paraId="001D6659" w14:textId="77777777" w:rsidR="00AD782D" w:rsidRPr="00CF1A49" w:rsidRDefault="0062312F" w:rsidP="0062312F">
          <w:pPr>
            <w:pStyle w:val="Heading1"/>
          </w:pPr>
          <w:r w:rsidRPr="00CF1A49">
            <w:t>Activities</w:t>
          </w:r>
        </w:p>
      </w:sdtContent>
    </w:sdt>
    <w:p w14:paraId="02EC0BC0" w14:textId="77777777" w:rsidR="00B51D1B" w:rsidRPr="006E1507" w:rsidRDefault="005070E1" w:rsidP="006E1507">
      <w:sdt>
        <w:sdtPr>
          <w:alias w:val="Enter activities description:"/>
          <w:tag w:val="Enter activities description:"/>
          <w:id w:val="1367566198"/>
          <w:placeholder>
            <w:docPart w:val="7ED9492ADA594A4686C91A7F4CA3538C"/>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B6762" w14:textId="77777777" w:rsidR="005070E1" w:rsidRDefault="005070E1" w:rsidP="0068194B">
      <w:r>
        <w:separator/>
      </w:r>
    </w:p>
    <w:p w14:paraId="796A072C" w14:textId="77777777" w:rsidR="005070E1" w:rsidRDefault="005070E1"/>
    <w:p w14:paraId="73A21001" w14:textId="77777777" w:rsidR="005070E1" w:rsidRDefault="005070E1"/>
  </w:endnote>
  <w:endnote w:type="continuationSeparator" w:id="0">
    <w:p w14:paraId="3E85997F" w14:textId="77777777" w:rsidR="005070E1" w:rsidRDefault="005070E1" w:rsidP="0068194B">
      <w:r>
        <w:continuationSeparator/>
      </w:r>
    </w:p>
    <w:p w14:paraId="265E8165" w14:textId="77777777" w:rsidR="005070E1" w:rsidRDefault="005070E1"/>
    <w:p w14:paraId="1296B485" w14:textId="77777777" w:rsidR="005070E1" w:rsidRDefault="00507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0109085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7A39" w14:textId="77777777" w:rsidR="005070E1" w:rsidRDefault="005070E1" w:rsidP="0068194B">
      <w:r>
        <w:separator/>
      </w:r>
    </w:p>
    <w:p w14:paraId="4ACEB5A6" w14:textId="77777777" w:rsidR="005070E1" w:rsidRDefault="005070E1"/>
    <w:p w14:paraId="771B6C15" w14:textId="77777777" w:rsidR="005070E1" w:rsidRDefault="005070E1"/>
  </w:footnote>
  <w:footnote w:type="continuationSeparator" w:id="0">
    <w:p w14:paraId="28A469FA" w14:textId="77777777" w:rsidR="005070E1" w:rsidRDefault="005070E1" w:rsidP="0068194B">
      <w:r>
        <w:continuationSeparator/>
      </w:r>
    </w:p>
    <w:p w14:paraId="46827283" w14:textId="77777777" w:rsidR="005070E1" w:rsidRDefault="005070E1"/>
    <w:p w14:paraId="156FEB80" w14:textId="77777777" w:rsidR="005070E1" w:rsidRDefault="00507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D874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AB191A8" wp14:editId="392DD46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B994C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D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0ED3"/>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7D71"/>
    <w:rsid w:val="004E01EB"/>
    <w:rsid w:val="004E2794"/>
    <w:rsid w:val="005070E1"/>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2EE82"/>
  <w15:chartTrackingRefBased/>
  <w15:docId w15:val="{D5AB37C6-D414-4F56-93FA-B70DA7F6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mbhu\AppData\Local\Microsoft\Office\16.0\DTS\en-US%7bC29ACC39-B71A-4E02-BE15-831602439F72%7d\%7bFEF0B7F8-6594-4B73-B7BD-31269D1D9D11%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E64DBB1B144292BA88A4C587E72450"/>
        <w:category>
          <w:name w:val="General"/>
          <w:gallery w:val="placeholder"/>
        </w:category>
        <w:types>
          <w:type w:val="bbPlcHdr"/>
        </w:types>
        <w:behaviors>
          <w:behavior w:val="content"/>
        </w:behaviors>
        <w:guid w:val="{98EDF727-8A70-4F4B-823F-EE9FE701DC0D}"/>
      </w:docPartPr>
      <w:docPartBody>
        <w:p w:rsidR="00000000" w:rsidRDefault="00977575">
          <w:pPr>
            <w:pStyle w:val="C4E64DBB1B144292BA88A4C587E72450"/>
          </w:pPr>
          <w:r w:rsidRPr="00CF1A49">
            <w:t>Experience</w:t>
          </w:r>
        </w:p>
      </w:docPartBody>
    </w:docPart>
    <w:docPart>
      <w:docPartPr>
        <w:name w:val="8886DDD6922049B58FF9E89421DD9461"/>
        <w:category>
          <w:name w:val="General"/>
          <w:gallery w:val="placeholder"/>
        </w:category>
        <w:types>
          <w:type w:val="bbPlcHdr"/>
        </w:types>
        <w:behaviors>
          <w:behavior w:val="content"/>
        </w:behaviors>
        <w:guid w:val="{3B8D250F-1457-40E2-BC82-4FD0008D417F}"/>
      </w:docPartPr>
      <w:docPartBody>
        <w:p w:rsidR="00000000" w:rsidRDefault="00977575">
          <w:pPr>
            <w:pStyle w:val="8886DDD6922049B58FF9E89421DD9461"/>
          </w:pPr>
          <w:r w:rsidRPr="00CF1A49">
            <w:t>Describe your resp</w:t>
          </w:r>
          <w:r w:rsidRPr="00CF1A49">
            <w:t>onsibilities and achievements in terms of impact and results. Use examples, but keep it short.</w:t>
          </w:r>
        </w:p>
      </w:docPartBody>
    </w:docPart>
    <w:docPart>
      <w:docPartPr>
        <w:name w:val="1AC23B652835485CA8A4B9727EDCDC3E"/>
        <w:category>
          <w:name w:val="General"/>
          <w:gallery w:val="placeholder"/>
        </w:category>
        <w:types>
          <w:type w:val="bbPlcHdr"/>
        </w:types>
        <w:behaviors>
          <w:behavior w:val="content"/>
        </w:behaviors>
        <w:guid w:val="{9D6D347C-CCB9-41E7-88BA-E0A59B056C8C}"/>
      </w:docPartPr>
      <w:docPartBody>
        <w:p w:rsidR="00000000" w:rsidRDefault="00977575">
          <w:pPr>
            <w:pStyle w:val="1AC23B652835485CA8A4B9727EDCDC3E"/>
          </w:pPr>
          <w:r w:rsidRPr="00CF1A49">
            <w:t>Dates From</w:t>
          </w:r>
        </w:p>
      </w:docPartBody>
    </w:docPart>
    <w:docPart>
      <w:docPartPr>
        <w:name w:val="A5476C38A3FE41D6BFB989780559AA6A"/>
        <w:category>
          <w:name w:val="General"/>
          <w:gallery w:val="placeholder"/>
        </w:category>
        <w:types>
          <w:type w:val="bbPlcHdr"/>
        </w:types>
        <w:behaviors>
          <w:behavior w:val="content"/>
        </w:behaviors>
        <w:guid w:val="{8C7A3D45-F135-4767-B6D5-D8F47566893C}"/>
      </w:docPartPr>
      <w:docPartBody>
        <w:p w:rsidR="00000000" w:rsidRDefault="00977575">
          <w:pPr>
            <w:pStyle w:val="A5476C38A3FE41D6BFB989780559AA6A"/>
          </w:pPr>
          <w:r w:rsidRPr="00CF1A49">
            <w:t>To</w:t>
          </w:r>
        </w:p>
      </w:docPartBody>
    </w:docPart>
    <w:docPart>
      <w:docPartPr>
        <w:name w:val="BA84C6A4CED24C1DBA4EF77A9D1B2474"/>
        <w:category>
          <w:name w:val="General"/>
          <w:gallery w:val="placeholder"/>
        </w:category>
        <w:types>
          <w:type w:val="bbPlcHdr"/>
        </w:types>
        <w:behaviors>
          <w:behavior w:val="content"/>
        </w:behaviors>
        <w:guid w:val="{E34AA999-D34F-457B-A9B7-383B7FDAD266}"/>
      </w:docPartPr>
      <w:docPartBody>
        <w:p w:rsidR="00000000" w:rsidRDefault="00977575">
          <w:pPr>
            <w:pStyle w:val="BA84C6A4CED24C1DBA4EF77A9D1B2474"/>
          </w:pPr>
          <w:r w:rsidRPr="00CF1A49">
            <w:t>Job Title</w:t>
          </w:r>
        </w:p>
      </w:docPartBody>
    </w:docPart>
    <w:docPart>
      <w:docPartPr>
        <w:name w:val="3A45E71A72644BE1886BB8CE38C15CA8"/>
        <w:category>
          <w:name w:val="General"/>
          <w:gallery w:val="placeholder"/>
        </w:category>
        <w:types>
          <w:type w:val="bbPlcHdr"/>
        </w:types>
        <w:behaviors>
          <w:behavior w:val="content"/>
        </w:behaviors>
        <w:guid w:val="{8EA3E5FF-5A04-47BC-9F94-C138163534FD}"/>
      </w:docPartPr>
      <w:docPartBody>
        <w:p w:rsidR="00000000" w:rsidRDefault="00977575">
          <w:pPr>
            <w:pStyle w:val="3A45E71A72644BE1886BB8CE38C15CA8"/>
          </w:pPr>
          <w:r w:rsidRPr="00CF1A49">
            <w:rPr>
              <w:rStyle w:val="SubtleReference"/>
            </w:rPr>
            <w:t>Company</w:t>
          </w:r>
        </w:p>
      </w:docPartBody>
    </w:docPart>
    <w:docPart>
      <w:docPartPr>
        <w:name w:val="1DB8F397EBB9448EAAB94D867F99885E"/>
        <w:category>
          <w:name w:val="General"/>
          <w:gallery w:val="placeholder"/>
        </w:category>
        <w:types>
          <w:type w:val="bbPlcHdr"/>
        </w:types>
        <w:behaviors>
          <w:behavior w:val="content"/>
        </w:behaviors>
        <w:guid w:val="{A1916815-61F5-4BAA-80EA-9E87CE28B0D6}"/>
      </w:docPartPr>
      <w:docPartBody>
        <w:p w:rsidR="00000000" w:rsidRDefault="00977575">
          <w:pPr>
            <w:pStyle w:val="1DB8F397EBB9448EAAB94D867F99885E"/>
          </w:pPr>
          <w:r w:rsidRPr="00CF1A49">
            <w:t>Describe your responsibilities and achievements in terms of impact and results. Use examples, but keep it short.</w:t>
          </w:r>
        </w:p>
      </w:docPartBody>
    </w:docPart>
    <w:docPart>
      <w:docPartPr>
        <w:name w:val="60006AC2BA99463D88143E843AF24AEA"/>
        <w:category>
          <w:name w:val="General"/>
          <w:gallery w:val="placeholder"/>
        </w:category>
        <w:types>
          <w:type w:val="bbPlcHdr"/>
        </w:types>
        <w:behaviors>
          <w:behavior w:val="content"/>
        </w:behaviors>
        <w:guid w:val="{71D6EAAD-D5C5-4ECF-AB0C-5F6410516473}"/>
      </w:docPartPr>
      <w:docPartBody>
        <w:p w:rsidR="00000000" w:rsidRDefault="00977575">
          <w:pPr>
            <w:pStyle w:val="60006AC2BA99463D88143E843AF24AEA"/>
          </w:pPr>
          <w:r w:rsidRPr="00CF1A49">
            <w:t>Education</w:t>
          </w:r>
        </w:p>
      </w:docPartBody>
    </w:docPart>
    <w:docPart>
      <w:docPartPr>
        <w:name w:val="25B23066E69E4D338F144187F5B31573"/>
        <w:category>
          <w:name w:val="General"/>
          <w:gallery w:val="placeholder"/>
        </w:category>
        <w:types>
          <w:type w:val="bbPlcHdr"/>
        </w:types>
        <w:behaviors>
          <w:behavior w:val="content"/>
        </w:behaviors>
        <w:guid w:val="{A8E8C295-3480-4465-8A77-86ABF7252F6F}"/>
      </w:docPartPr>
      <w:docPartBody>
        <w:p w:rsidR="00000000" w:rsidRDefault="00977575">
          <w:pPr>
            <w:pStyle w:val="25B23066E69E4D338F144187F5B31573"/>
          </w:pPr>
          <w:r w:rsidRPr="00CF1A49">
            <w:t>Month</w:t>
          </w:r>
        </w:p>
      </w:docPartBody>
    </w:docPart>
    <w:docPart>
      <w:docPartPr>
        <w:name w:val="EDD9BAA9402C4DA3849C02816AC06AA5"/>
        <w:category>
          <w:name w:val="General"/>
          <w:gallery w:val="placeholder"/>
        </w:category>
        <w:types>
          <w:type w:val="bbPlcHdr"/>
        </w:types>
        <w:behaviors>
          <w:behavior w:val="content"/>
        </w:behaviors>
        <w:guid w:val="{D2A8F67C-62DD-41BB-9A79-816D874D2B56}"/>
      </w:docPartPr>
      <w:docPartBody>
        <w:p w:rsidR="00000000" w:rsidRDefault="00977575">
          <w:pPr>
            <w:pStyle w:val="EDD9BAA9402C4DA3849C02816AC06AA5"/>
          </w:pPr>
          <w:r w:rsidRPr="00CF1A49">
            <w:t>Year</w:t>
          </w:r>
        </w:p>
      </w:docPartBody>
    </w:docPart>
    <w:docPart>
      <w:docPartPr>
        <w:name w:val="E6143CFB3F5C4E949655FA359CDF3191"/>
        <w:category>
          <w:name w:val="General"/>
          <w:gallery w:val="placeholder"/>
        </w:category>
        <w:types>
          <w:type w:val="bbPlcHdr"/>
        </w:types>
        <w:behaviors>
          <w:behavior w:val="content"/>
        </w:behaviors>
        <w:guid w:val="{C395DCA8-BED5-42ED-84DD-FFBEB8D69324}"/>
      </w:docPartPr>
      <w:docPartBody>
        <w:p w:rsidR="00000000" w:rsidRDefault="00977575">
          <w:pPr>
            <w:pStyle w:val="E6143CFB3F5C4E949655FA359CDF3191"/>
          </w:pPr>
          <w:r w:rsidRPr="00CF1A49">
            <w:t>Degree Title</w:t>
          </w:r>
        </w:p>
      </w:docPartBody>
    </w:docPart>
    <w:docPart>
      <w:docPartPr>
        <w:name w:val="EC36E75728754D3792C2CEFABA02A348"/>
        <w:category>
          <w:name w:val="General"/>
          <w:gallery w:val="placeholder"/>
        </w:category>
        <w:types>
          <w:type w:val="bbPlcHdr"/>
        </w:types>
        <w:behaviors>
          <w:behavior w:val="content"/>
        </w:behaviors>
        <w:guid w:val="{0E6FFC7B-B206-4047-B8DE-4CA80032930F}"/>
      </w:docPartPr>
      <w:docPartBody>
        <w:p w:rsidR="00000000" w:rsidRDefault="00977575">
          <w:pPr>
            <w:pStyle w:val="EC36E75728754D3792C2CEFABA02A348"/>
          </w:pPr>
          <w:r w:rsidRPr="00CF1A49">
            <w:rPr>
              <w:rStyle w:val="SubtleReference"/>
            </w:rPr>
            <w:t>School</w:t>
          </w:r>
        </w:p>
      </w:docPartBody>
    </w:docPart>
    <w:docPart>
      <w:docPartPr>
        <w:name w:val="072279C1097144D4B4492ADA74DE5D30"/>
        <w:category>
          <w:name w:val="General"/>
          <w:gallery w:val="placeholder"/>
        </w:category>
        <w:types>
          <w:type w:val="bbPlcHdr"/>
        </w:types>
        <w:behaviors>
          <w:behavior w:val="content"/>
        </w:behaviors>
        <w:guid w:val="{8C01B55B-84B2-43DE-99C5-8370B6DEBE04}"/>
      </w:docPartPr>
      <w:docPartBody>
        <w:p w:rsidR="00000000" w:rsidRDefault="00977575">
          <w:pPr>
            <w:pStyle w:val="072279C1097144D4B4492ADA74DE5D30"/>
          </w:pPr>
          <w:r w:rsidRPr="00CF1A49">
            <w:t>It’s okay to brag about your GPA, awards, and honors. Feel free to summarize your coursework too.</w:t>
          </w:r>
        </w:p>
      </w:docPartBody>
    </w:docPart>
    <w:docPart>
      <w:docPartPr>
        <w:name w:val="57F673A0FBAB412D8471D354E4BC42A7"/>
        <w:category>
          <w:name w:val="General"/>
          <w:gallery w:val="placeholder"/>
        </w:category>
        <w:types>
          <w:type w:val="bbPlcHdr"/>
        </w:types>
        <w:behaviors>
          <w:behavior w:val="content"/>
        </w:behaviors>
        <w:guid w:val="{77B97F97-438D-4384-BC63-240B3D83B945}"/>
      </w:docPartPr>
      <w:docPartBody>
        <w:p w:rsidR="00000000" w:rsidRDefault="00977575">
          <w:pPr>
            <w:pStyle w:val="57F673A0FBAB412D8471D354E4BC42A7"/>
          </w:pPr>
          <w:r w:rsidRPr="00CF1A49">
            <w:t>Month</w:t>
          </w:r>
        </w:p>
      </w:docPartBody>
    </w:docPart>
    <w:docPart>
      <w:docPartPr>
        <w:name w:val="10C094279296424D9C45DFD36970EB36"/>
        <w:category>
          <w:name w:val="General"/>
          <w:gallery w:val="placeholder"/>
        </w:category>
        <w:types>
          <w:type w:val="bbPlcHdr"/>
        </w:types>
        <w:behaviors>
          <w:behavior w:val="content"/>
        </w:behaviors>
        <w:guid w:val="{715DE00F-3950-44B4-98D0-71456D98B792}"/>
      </w:docPartPr>
      <w:docPartBody>
        <w:p w:rsidR="00000000" w:rsidRDefault="00977575">
          <w:pPr>
            <w:pStyle w:val="10C094279296424D9C45DFD36970EB36"/>
          </w:pPr>
          <w:r w:rsidRPr="00CF1A49">
            <w:t>Year</w:t>
          </w:r>
        </w:p>
      </w:docPartBody>
    </w:docPart>
    <w:docPart>
      <w:docPartPr>
        <w:name w:val="6B7F8099DB584C9D8BDB3185689AE582"/>
        <w:category>
          <w:name w:val="General"/>
          <w:gallery w:val="placeholder"/>
        </w:category>
        <w:types>
          <w:type w:val="bbPlcHdr"/>
        </w:types>
        <w:behaviors>
          <w:behavior w:val="content"/>
        </w:behaviors>
        <w:guid w:val="{3AF284B3-36DC-48CA-88EA-FC37CA94E761}"/>
      </w:docPartPr>
      <w:docPartBody>
        <w:p w:rsidR="00000000" w:rsidRDefault="00977575">
          <w:pPr>
            <w:pStyle w:val="6B7F8099DB584C9D8BDB3185689AE582"/>
          </w:pPr>
          <w:r w:rsidRPr="00CF1A49">
            <w:t>Degree Title</w:t>
          </w:r>
        </w:p>
      </w:docPartBody>
    </w:docPart>
    <w:docPart>
      <w:docPartPr>
        <w:name w:val="AEC202C9E8254E1893443D7B1375B67C"/>
        <w:category>
          <w:name w:val="General"/>
          <w:gallery w:val="placeholder"/>
        </w:category>
        <w:types>
          <w:type w:val="bbPlcHdr"/>
        </w:types>
        <w:behaviors>
          <w:behavior w:val="content"/>
        </w:behaviors>
        <w:guid w:val="{191A1DDC-3B7D-4196-BA43-A65E63B3970C}"/>
      </w:docPartPr>
      <w:docPartBody>
        <w:p w:rsidR="00000000" w:rsidRDefault="00977575">
          <w:pPr>
            <w:pStyle w:val="AEC202C9E8254E1893443D7B1375B67C"/>
          </w:pPr>
          <w:r w:rsidRPr="00CF1A49">
            <w:rPr>
              <w:rStyle w:val="SubtleReference"/>
            </w:rPr>
            <w:t>School</w:t>
          </w:r>
        </w:p>
      </w:docPartBody>
    </w:docPart>
    <w:docPart>
      <w:docPartPr>
        <w:name w:val="C70F4B9F2D3647F592F9978F140D2FF4"/>
        <w:category>
          <w:name w:val="General"/>
          <w:gallery w:val="placeholder"/>
        </w:category>
        <w:types>
          <w:type w:val="bbPlcHdr"/>
        </w:types>
        <w:behaviors>
          <w:behavior w:val="content"/>
        </w:behaviors>
        <w:guid w:val="{64216D05-3F61-4B1D-9219-BCE7A4925CD7}"/>
      </w:docPartPr>
      <w:docPartBody>
        <w:p w:rsidR="00000000" w:rsidRDefault="00977575">
          <w:pPr>
            <w:pStyle w:val="C70F4B9F2D3647F592F9978F140D2FF4"/>
          </w:pPr>
          <w:r w:rsidRPr="00CF1A49">
            <w:t>It’s okay to brag about your GPA, awards, and honors. Feel free to summarize your coursework too.</w:t>
          </w:r>
        </w:p>
      </w:docPartBody>
    </w:docPart>
    <w:docPart>
      <w:docPartPr>
        <w:name w:val="4A09A572673A41BFB60E4DC4143E3D0F"/>
        <w:category>
          <w:name w:val="General"/>
          <w:gallery w:val="placeholder"/>
        </w:category>
        <w:types>
          <w:type w:val="bbPlcHdr"/>
        </w:types>
        <w:behaviors>
          <w:behavior w:val="content"/>
        </w:behaviors>
        <w:guid w:val="{2DF83794-1A5D-400E-B695-4B60233D6A0B}"/>
      </w:docPartPr>
      <w:docPartBody>
        <w:p w:rsidR="00000000" w:rsidRDefault="00977575">
          <w:pPr>
            <w:pStyle w:val="4A09A572673A41BFB60E4DC4143E3D0F"/>
          </w:pPr>
          <w:r w:rsidRPr="00CF1A49">
            <w:t>Skil</w:t>
          </w:r>
          <w:r w:rsidRPr="00CF1A49">
            <w:t>ls</w:t>
          </w:r>
        </w:p>
      </w:docPartBody>
    </w:docPart>
    <w:docPart>
      <w:docPartPr>
        <w:name w:val="F1E95787B76B42F0BC0399C14584523B"/>
        <w:category>
          <w:name w:val="General"/>
          <w:gallery w:val="placeholder"/>
        </w:category>
        <w:types>
          <w:type w:val="bbPlcHdr"/>
        </w:types>
        <w:behaviors>
          <w:behavior w:val="content"/>
        </w:behaviors>
        <w:guid w:val="{D68AB11A-8722-4A7C-BC05-4C36ACC05EF4}"/>
      </w:docPartPr>
      <w:docPartBody>
        <w:p w:rsidR="00000000" w:rsidRDefault="00977575">
          <w:pPr>
            <w:pStyle w:val="F1E95787B76B42F0BC0399C14584523B"/>
          </w:pPr>
          <w:r w:rsidRPr="006E1507">
            <w:t>List your strengths relevant for the role you’re applying for</w:t>
          </w:r>
        </w:p>
      </w:docPartBody>
    </w:docPart>
    <w:docPart>
      <w:docPartPr>
        <w:name w:val="EB67DCC4D6D34F0FBB8F5BFF982F322E"/>
        <w:category>
          <w:name w:val="General"/>
          <w:gallery w:val="placeholder"/>
        </w:category>
        <w:types>
          <w:type w:val="bbPlcHdr"/>
        </w:types>
        <w:behaviors>
          <w:behavior w:val="content"/>
        </w:behaviors>
        <w:guid w:val="{DAD00425-859C-46FF-ADBB-2F8B8CD58F2B}"/>
      </w:docPartPr>
      <w:docPartBody>
        <w:p w:rsidR="00000000" w:rsidRDefault="00977575">
          <w:pPr>
            <w:pStyle w:val="EB67DCC4D6D34F0FBB8F5BFF982F322E"/>
          </w:pPr>
          <w:r w:rsidRPr="006E1507">
            <w:t>List one of your strengths</w:t>
          </w:r>
        </w:p>
      </w:docPartBody>
    </w:docPart>
    <w:docPart>
      <w:docPartPr>
        <w:name w:val="9A0F06D389A5407B8372F1C1DC5FB266"/>
        <w:category>
          <w:name w:val="General"/>
          <w:gallery w:val="placeholder"/>
        </w:category>
        <w:types>
          <w:type w:val="bbPlcHdr"/>
        </w:types>
        <w:behaviors>
          <w:behavior w:val="content"/>
        </w:behaviors>
        <w:guid w:val="{C96D8EDD-5D66-4CF9-8483-48AE39E30F48}"/>
      </w:docPartPr>
      <w:docPartBody>
        <w:p w:rsidR="00000000" w:rsidRDefault="00977575">
          <w:pPr>
            <w:pStyle w:val="9A0F06D389A5407B8372F1C1DC5FB266"/>
          </w:pPr>
          <w:r w:rsidRPr="006E1507">
            <w:t>List one of your strengths</w:t>
          </w:r>
        </w:p>
      </w:docPartBody>
    </w:docPart>
    <w:docPart>
      <w:docPartPr>
        <w:name w:val="F98C47434F1C41DE9247812B24DF8637"/>
        <w:category>
          <w:name w:val="General"/>
          <w:gallery w:val="placeholder"/>
        </w:category>
        <w:types>
          <w:type w:val="bbPlcHdr"/>
        </w:types>
        <w:behaviors>
          <w:behavior w:val="content"/>
        </w:behaviors>
        <w:guid w:val="{9A26FB49-06A6-4C7C-8CB7-0C0BE04E2CA0}"/>
      </w:docPartPr>
      <w:docPartBody>
        <w:p w:rsidR="00000000" w:rsidRDefault="00977575">
          <w:pPr>
            <w:pStyle w:val="F98C47434F1C41DE9247812B24DF8637"/>
          </w:pPr>
          <w:r w:rsidRPr="006E1507">
            <w:t>List one of your strengths</w:t>
          </w:r>
        </w:p>
      </w:docPartBody>
    </w:docPart>
    <w:docPart>
      <w:docPartPr>
        <w:name w:val="5CE4D2C5020647CEA9BDEF8F0609C0C4"/>
        <w:category>
          <w:name w:val="General"/>
          <w:gallery w:val="placeholder"/>
        </w:category>
        <w:types>
          <w:type w:val="bbPlcHdr"/>
        </w:types>
        <w:behaviors>
          <w:behavior w:val="content"/>
        </w:behaviors>
        <w:guid w:val="{26D83776-35C5-494B-BFD8-FA37B2F93A51}"/>
      </w:docPartPr>
      <w:docPartBody>
        <w:p w:rsidR="00000000" w:rsidRDefault="00977575">
          <w:pPr>
            <w:pStyle w:val="5CE4D2C5020647CEA9BDEF8F0609C0C4"/>
          </w:pPr>
          <w:r w:rsidRPr="006E1507">
            <w:t>List one of your strengths</w:t>
          </w:r>
        </w:p>
      </w:docPartBody>
    </w:docPart>
    <w:docPart>
      <w:docPartPr>
        <w:name w:val="381AD2F1B6AF4930B1186893BEB9E1F0"/>
        <w:category>
          <w:name w:val="General"/>
          <w:gallery w:val="placeholder"/>
        </w:category>
        <w:types>
          <w:type w:val="bbPlcHdr"/>
        </w:types>
        <w:behaviors>
          <w:behavior w:val="content"/>
        </w:behaviors>
        <w:guid w:val="{E33299E8-3A35-4725-9F0C-0C60596B19DD}"/>
      </w:docPartPr>
      <w:docPartBody>
        <w:p w:rsidR="00000000" w:rsidRDefault="00977575">
          <w:pPr>
            <w:pStyle w:val="381AD2F1B6AF4930B1186893BEB9E1F0"/>
          </w:pPr>
          <w:r w:rsidRPr="00CF1A49">
            <w:t>Activities</w:t>
          </w:r>
        </w:p>
      </w:docPartBody>
    </w:docPart>
    <w:docPart>
      <w:docPartPr>
        <w:name w:val="7ED9492ADA594A4686C91A7F4CA3538C"/>
        <w:category>
          <w:name w:val="General"/>
          <w:gallery w:val="placeholder"/>
        </w:category>
        <w:types>
          <w:type w:val="bbPlcHdr"/>
        </w:types>
        <w:behaviors>
          <w:behavior w:val="content"/>
        </w:behaviors>
        <w:guid w:val="{F486F547-8A5B-49C0-8E3B-2CA837EE3F45}"/>
      </w:docPartPr>
      <w:docPartBody>
        <w:p w:rsidR="00000000" w:rsidRDefault="00977575">
          <w:pPr>
            <w:pStyle w:val="7ED9492ADA594A4686C91A7F4CA3538C"/>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C6"/>
    <w:rsid w:val="00977575"/>
    <w:rsid w:val="00D7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003F72232D4857A436A323A1DA661F">
    <w:name w:val="9F003F72232D4857A436A323A1DA661F"/>
  </w:style>
  <w:style w:type="character" w:styleId="IntenseEmphasis">
    <w:name w:val="Intense Emphasis"/>
    <w:basedOn w:val="DefaultParagraphFont"/>
    <w:uiPriority w:val="2"/>
    <w:rPr>
      <w:b/>
      <w:iCs/>
      <w:color w:val="262626" w:themeColor="text1" w:themeTint="D9"/>
    </w:rPr>
  </w:style>
  <w:style w:type="paragraph" w:customStyle="1" w:styleId="7FA2FE75CB2A448EB3C8F949BD0D8696">
    <w:name w:val="7FA2FE75CB2A448EB3C8F949BD0D8696"/>
  </w:style>
  <w:style w:type="paragraph" w:customStyle="1" w:styleId="0F29CA92E8A74442A9F8B9FF7538D70D">
    <w:name w:val="0F29CA92E8A74442A9F8B9FF7538D70D"/>
  </w:style>
  <w:style w:type="paragraph" w:customStyle="1" w:styleId="1790C33A6A7742CBBA7B81111D5A75D5">
    <w:name w:val="1790C33A6A7742CBBA7B81111D5A75D5"/>
  </w:style>
  <w:style w:type="paragraph" w:customStyle="1" w:styleId="321A307E436E40549F3FE5598E95CA85">
    <w:name w:val="321A307E436E40549F3FE5598E95CA85"/>
  </w:style>
  <w:style w:type="paragraph" w:customStyle="1" w:styleId="FD124257E8084D5CB8B3BB905F15C1C6">
    <w:name w:val="FD124257E8084D5CB8B3BB905F15C1C6"/>
  </w:style>
  <w:style w:type="paragraph" w:customStyle="1" w:styleId="C3FAE8AF325B4AB99F2E85E32AB9BEFE">
    <w:name w:val="C3FAE8AF325B4AB99F2E85E32AB9BEFE"/>
  </w:style>
  <w:style w:type="paragraph" w:customStyle="1" w:styleId="39D6E9030FF7467A847F22230DF26CC4">
    <w:name w:val="39D6E9030FF7467A847F22230DF26CC4"/>
  </w:style>
  <w:style w:type="paragraph" w:customStyle="1" w:styleId="A10BB2AE2B1443F6B78016799FF7FCD2">
    <w:name w:val="A10BB2AE2B1443F6B78016799FF7FCD2"/>
  </w:style>
  <w:style w:type="paragraph" w:customStyle="1" w:styleId="F11D11AAD4F044009D1E51E982A83B8E">
    <w:name w:val="F11D11AAD4F044009D1E51E982A83B8E"/>
  </w:style>
  <w:style w:type="paragraph" w:customStyle="1" w:styleId="70728E9F7B404FE98E1513C3CB16505F">
    <w:name w:val="70728E9F7B404FE98E1513C3CB16505F"/>
  </w:style>
  <w:style w:type="paragraph" w:customStyle="1" w:styleId="C4E64DBB1B144292BA88A4C587E72450">
    <w:name w:val="C4E64DBB1B144292BA88A4C587E72450"/>
  </w:style>
  <w:style w:type="paragraph" w:customStyle="1" w:styleId="C332D048956E4B5FB01B855962243B47">
    <w:name w:val="C332D048956E4B5FB01B855962243B47"/>
  </w:style>
  <w:style w:type="paragraph" w:customStyle="1" w:styleId="390B0D9476DC4D2C82BDE9DDFF08BC6A">
    <w:name w:val="390B0D9476DC4D2C82BDE9DDFF08BC6A"/>
  </w:style>
  <w:style w:type="paragraph" w:customStyle="1" w:styleId="7F107DA3A48D4EA7BB4CA28901ED6640">
    <w:name w:val="7F107DA3A48D4EA7BB4CA28901ED6640"/>
  </w:style>
  <w:style w:type="character" w:styleId="SubtleReference">
    <w:name w:val="Subtle Reference"/>
    <w:basedOn w:val="DefaultParagraphFont"/>
    <w:uiPriority w:val="10"/>
    <w:qFormat/>
    <w:rPr>
      <w:b/>
      <w:caps w:val="0"/>
      <w:smallCaps/>
      <w:color w:val="595959" w:themeColor="text1" w:themeTint="A6"/>
    </w:rPr>
  </w:style>
  <w:style w:type="paragraph" w:customStyle="1" w:styleId="D27CBB21D42C49B7BD95B5D9D22E001A">
    <w:name w:val="D27CBB21D42C49B7BD95B5D9D22E001A"/>
  </w:style>
  <w:style w:type="paragraph" w:customStyle="1" w:styleId="8886DDD6922049B58FF9E89421DD9461">
    <w:name w:val="8886DDD6922049B58FF9E89421DD9461"/>
  </w:style>
  <w:style w:type="paragraph" w:customStyle="1" w:styleId="1AC23B652835485CA8A4B9727EDCDC3E">
    <w:name w:val="1AC23B652835485CA8A4B9727EDCDC3E"/>
  </w:style>
  <w:style w:type="paragraph" w:customStyle="1" w:styleId="A5476C38A3FE41D6BFB989780559AA6A">
    <w:name w:val="A5476C38A3FE41D6BFB989780559AA6A"/>
  </w:style>
  <w:style w:type="paragraph" w:customStyle="1" w:styleId="BA84C6A4CED24C1DBA4EF77A9D1B2474">
    <w:name w:val="BA84C6A4CED24C1DBA4EF77A9D1B2474"/>
  </w:style>
  <w:style w:type="paragraph" w:customStyle="1" w:styleId="3A45E71A72644BE1886BB8CE38C15CA8">
    <w:name w:val="3A45E71A72644BE1886BB8CE38C15CA8"/>
  </w:style>
  <w:style w:type="paragraph" w:customStyle="1" w:styleId="1DB8F397EBB9448EAAB94D867F99885E">
    <w:name w:val="1DB8F397EBB9448EAAB94D867F99885E"/>
  </w:style>
  <w:style w:type="paragraph" w:customStyle="1" w:styleId="60006AC2BA99463D88143E843AF24AEA">
    <w:name w:val="60006AC2BA99463D88143E843AF24AEA"/>
  </w:style>
  <w:style w:type="paragraph" w:customStyle="1" w:styleId="25B23066E69E4D338F144187F5B31573">
    <w:name w:val="25B23066E69E4D338F144187F5B31573"/>
  </w:style>
  <w:style w:type="paragraph" w:customStyle="1" w:styleId="EDD9BAA9402C4DA3849C02816AC06AA5">
    <w:name w:val="EDD9BAA9402C4DA3849C02816AC06AA5"/>
  </w:style>
  <w:style w:type="paragraph" w:customStyle="1" w:styleId="E6143CFB3F5C4E949655FA359CDF3191">
    <w:name w:val="E6143CFB3F5C4E949655FA359CDF3191"/>
  </w:style>
  <w:style w:type="paragraph" w:customStyle="1" w:styleId="EC36E75728754D3792C2CEFABA02A348">
    <w:name w:val="EC36E75728754D3792C2CEFABA02A348"/>
  </w:style>
  <w:style w:type="paragraph" w:customStyle="1" w:styleId="072279C1097144D4B4492ADA74DE5D30">
    <w:name w:val="072279C1097144D4B4492ADA74DE5D30"/>
  </w:style>
  <w:style w:type="paragraph" w:customStyle="1" w:styleId="57F673A0FBAB412D8471D354E4BC42A7">
    <w:name w:val="57F673A0FBAB412D8471D354E4BC42A7"/>
  </w:style>
  <w:style w:type="paragraph" w:customStyle="1" w:styleId="10C094279296424D9C45DFD36970EB36">
    <w:name w:val="10C094279296424D9C45DFD36970EB36"/>
  </w:style>
  <w:style w:type="paragraph" w:customStyle="1" w:styleId="6B7F8099DB584C9D8BDB3185689AE582">
    <w:name w:val="6B7F8099DB584C9D8BDB3185689AE582"/>
  </w:style>
  <w:style w:type="paragraph" w:customStyle="1" w:styleId="AEC202C9E8254E1893443D7B1375B67C">
    <w:name w:val="AEC202C9E8254E1893443D7B1375B67C"/>
  </w:style>
  <w:style w:type="paragraph" w:customStyle="1" w:styleId="C70F4B9F2D3647F592F9978F140D2FF4">
    <w:name w:val="C70F4B9F2D3647F592F9978F140D2FF4"/>
  </w:style>
  <w:style w:type="paragraph" w:customStyle="1" w:styleId="4A09A572673A41BFB60E4DC4143E3D0F">
    <w:name w:val="4A09A572673A41BFB60E4DC4143E3D0F"/>
  </w:style>
  <w:style w:type="paragraph" w:customStyle="1" w:styleId="F1E95787B76B42F0BC0399C14584523B">
    <w:name w:val="F1E95787B76B42F0BC0399C14584523B"/>
  </w:style>
  <w:style w:type="paragraph" w:customStyle="1" w:styleId="EB67DCC4D6D34F0FBB8F5BFF982F322E">
    <w:name w:val="EB67DCC4D6D34F0FBB8F5BFF982F322E"/>
  </w:style>
  <w:style w:type="paragraph" w:customStyle="1" w:styleId="9A0F06D389A5407B8372F1C1DC5FB266">
    <w:name w:val="9A0F06D389A5407B8372F1C1DC5FB266"/>
  </w:style>
  <w:style w:type="paragraph" w:customStyle="1" w:styleId="F98C47434F1C41DE9247812B24DF8637">
    <w:name w:val="F98C47434F1C41DE9247812B24DF8637"/>
  </w:style>
  <w:style w:type="paragraph" w:customStyle="1" w:styleId="5CE4D2C5020647CEA9BDEF8F0609C0C4">
    <w:name w:val="5CE4D2C5020647CEA9BDEF8F0609C0C4"/>
  </w:style>
  <w:style w:type="paragraph" w:customStyle="1" w:styleId="381AD2F1B6AF4930B1186893BEB9E1F0">
    <w:name w:val="381AD2F1B6AF4930B1186893BEB9E1F0"/>
  </w:style>
  <w:style w:type="paragraph" w:customStyle="1" w:styleId="7ED9492ADA594A4686C91A7F4CA3538C">
    <w:name w:val="7ED9492ADA594A4686C91A7F4CA3538C"/>
  </w:style>
  <w:style w:type="paragraph" w:customStyle="1" w:styleId="DEAEB8392FD04567819D553C912BD3AF">
    <w:name w:val="DEAEB8392FD04567819D553C912BD3AF"/>
    <w:rsid w:val="00D73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{FEF0B7F8-6594-4B73-B7BD-31269D1D9D11}tf16402488_win32.dotx</Template>
  <TotalTime>15</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dc:creator>
  <cp:keywords/>
  <dc:description/>
  <cp:lastModifiedBy>shambhu</cp:lastModifiedBy>
  <cp:revision>1</cp:revision>
  <dcterms:created xsi:type="dcterms:W3CDTF">2021-02-19T02:45:00Z</dcterms:created>
  <dcterms:modified xsi:type="dcterms:W3CDTF">2021-02-19T03:03:00Z</dcterms:modified>
  <cp:category/>
</cp:coreProperties>
</file>